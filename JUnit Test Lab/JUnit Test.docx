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F1E5" w14:textId="77777777" w:rsidR="00191DA6" w:rsidRDefault="00191DA6" w:rsidP="002E60AC">
      <w:pPr>
        <w:jc w:val="center"/>
      </w:pPr>
      <w:r>
        <w:t>JUnit Test Classes</w:t>
      </w:r>
    </w:p>
    <w:p w14:paraId="38FE9078" w14:textId="77777777" w:rsidR="00191DA6" w:rsidRDefault="00191DA6"/>
    <w:p w14:paraId="18F920DD" w14:textId="00D6513B" w:rsidR="0010221A" w:rsidRDefault="00191DA6" w:rsidP="0010221A">
      <w:r>
        <w:t xml:space="preserve">You will be creating a JUnit Test Class for Gradebook.java, that has been provided for you.  </w:t>
      </w:r>
      <w:r w:rsidR="009713C1">
        <w:t xml:space="preserve">Upload Gradebook.java and GradeBookTest.java to the repository in GitHub you created in Lab 1 in a directory named </w:t>
      </w:r>
      <w:proofErr w:type="spellStart"/>
      <w:r w:rsidR="009713C1">
        <w:t>JUnit_Lab</w:t>
      </w:r>
      <w:proofErr w:type="spellEnd"/>
      <w:r w:rsidR="009713C1">
        <w:t>.</w:t>
      </w:r>
    </w:p>
    <w:p w14:paraId="38F6FD01" w14:textId="7654EE85" w:rsidR="009713C1" w:rsidRDefault="009713C1" w:rsidP="0010221A"/>
    <w:p w14:paraId="334F63D8" w14:textId="3BBCFDCD" w:rsidR="009713C1" w:rsidRDefault="009713C1" w:rsidP="0010221A">
      <w:r>
        <w:t>Add the following two methods to the Gradebook class.  Do not modify the other methods of Gradebook.</w:t>
      </w:r>
    </w:p>
    <w:p w14:paraId="286E8CE3" w14:textId="77777777" w:rsidR="00191DA6" w:rsidRDefault="00191DA6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 w:rsidR="006441EE">
        <w:t>getScoreSize</w:t>
      </w:r>
      <w:proofErr w:type="spellEnd"/>
      <w:r w:rsidR="006441EE">
        <w:t>(</w:t>
      </w:r>
      <w:proofErr w:type="gramEnd"/>
      <w:r w:rsidR="006441EE">
        <w:t xml:space="preserve">) </w:t>
      </w:r>
      <w:r w:rsidR="0010221A">
        <w:t xml:space="preserve">method </w:t>
      </w:r>
      <w:r>
        <w:t>to the Gradebook class</w:t>
      </w:r>
      <w:r w:rsidR="0010221A">
        <w:t xml:space="preserve"> which returns </w:t>
      </w:r>
      <w:proofErr w:type="spellStart"/>
      <w:r w:rsidR="0010221A">
        <w:t>scoresSize</w:t>
      </w:r>
      <w:proofErr w:type="spellEnd"/>
      <w:r w:rsidR="0010221A">
        <w:t>;</w:t>
      </w:r>
    </w:p>
    <w:p w14:paraId="341FA8B2" w14:textId="77777777" w:rsidR="0010221A" w:rsidRDefault="0010221A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the Gradebook class that returns a string with each score in scores separated by a space.</w:t>
      </w:r>
    </w:p>
    <w:p w14:paraId="3D979266" w14:textId="77777777" w:rsidR="0010221A" w:rsidRDefault="0010221A" w:rsidP="0010221A">
      <w:pPr>
        <w:ind w:left="360"/>
      </w:pPr>
    </w:p>
    <w:p w14:paraId="7AD835CF" w14:textId="77777777" w:rsidR="0010221A" w:rsidRDefault="0010221A" w:rsidP="0010221A">
      <w:r>
        <w:t xml:space="preserve">Create the Test Class </w:t>
      </w:r>
      <w:proofErr w:type="spellStart"/>
      <w:r>
        <w:t>GradebookTester</w:t>
      </w:r>
      <w:proofErr w:type="spellEnd"/>
      <w:r>
        <w:t>.</w:t>
      </w:r>
    </w:p>
    <w:p w14:paraId="53952F79" w14:textId="77777777" w:rsidR="00B127AC" w:rsidRDefault="00B127AC" w:rsidP="00191DA6">
      <w:pPr>
        <w:numPr>
          <w:ilvl w:val="0"/>
          <w:numId w:val="1"/>
        </w:numPr>
      </w:pPr>
      <w:r>
        <w:t xml:space="preserve">Select the </w:t>
      </w:r>
      <w:proofErr w:type="spellStart"/>
      <w:r>
        <w:t>setUp</w:t>
      </w:r>
      <w:proofErr w:type="spellEnd"/>
      <w:r>
        <w:t xml:space="preserve"> and </w:t>
      </w:r>
      <w:proofErr w:type="spellStart"/>
      <w:r>
        <w:t>tearDown</w:t>
      </w:r>
      <w:proofErr w:type="spellEnd"/>
      <w:r>
        <w:t xml:space="preserve"> method.</w:t>
      </w:r>
    </w:p>
    <w:p w14:paraId="1D4B16BE" w14:textId="77777777" w:rsidR="00B127AC" w:rsidRDefault="00B127AC" w:rsidP="00191DA6">
      <w:pPr>
        <w:numPr>
          <w:ilvl w:val="0"/>
          <w:numId w:val="1"/>
        </w:numPr>
      </w:pPr>
      <w:r>
        <w:t>Select all of the methods of Gradebook, except for the constructor to create tests for.</w:t>
      </w:r>
    </w:p>
    <w:p w14:paraId="64B42C12" w14:textId="77777777" w:rsidR="00191DA6" w:rsidRDefault="00B127AC" w:rsidP="00191DA6">
      <w:pPr>
        <w:numPr>
          <w:ilvl w:val="0"/>
          <w:numId w:val="1"/>
        </w:numPr>
      </w:pPr>
      <w:r>
        <w:t xml:space="preserve">In the </w:t>
      </w:r>
      <w:proofErr w:type="spellStart"/>
      <w:r>
        <w:t>setU</w:t>
      </w:r>
      <w:r w:rsidR="00191DA6">
        <w:t>p</w:t>
      </w:r>
      <w:proofErr w:type="spellEnd"/>
      <w:r w:rsidR="00191DA6">
        <w:t xml:space="preserve"> method of </w:t>
      </w:r>
      <w:proofErr w:type="spellStart"/>
      <w:r w:rsidR="00191DA6">
        <w:t>GradebookTester</w:t>
      </w:r>
      <w:proofErr w:type="spellEnd"/>
      <w:r w:rsidR="00191DA6">
        <w:t>, create at least two objects of Gradebook</w:t>
      </w:r>
      <w:r w:rsidR="006441EE">
        <w:t xml:space="preserve"> of size 5.  Call the </w:t>
      </w:r>
      <w:proofErr w:type="spellStart"/>
      <w:r w:rsidR="006441EE">
        <w:t>addScore</w:t>
      </w:r>
      <w:proofErr w:type="spellEnd"/>
      <w:r w:rsidR="006441EE">
        <w:t xml:space="preserve"> method for each of the Gradebook classes at least twice (but no more than 5 times).</w:t>
      </w:r>
    </w:p>
    <w:p w14:paraId="6F0B9F74" w14:textId="77777777" w:rsidR="00B127AC" w:rsidRDefault="00B127AC" w:rsidP="00191DA6">
      <w:pPr>
        <w:numPr>
          <w:ilvl w:val="0"/>
          <w:numId w:val="1"/>
        </w:numPr>
      </w:pPr>
      <w:r>
        <w:t xml:space="preserve">In the teardown method of </w:t>
      </w:r>
      <w:proofErr w:type="spellStart"/>
      <w:r>
        <w:t>GradebookTester</w:t>
      </w:r>
      <w:proofErr w:type="spellEnd"/>
      <w:r>
        <w:t>, set the two objects of Gradebook to null;</w:t>
      </w:r>
    </w:p>
    <w:p w14:paraId="2BF11B14" w14:textId="77777777" w:rsidR="002E60AC" w:rsidRDefault="00B127AC" w:rsidP="00191DA6">
      <w:pPr>
        <w:numPr>
          <w:ilvl w:val="0"/>
          <w:numId w:val="1"/>
        </w:numPr>
      </w:pPr>
      <w:r>
        <w:t>Create test for the methods of Gradebook:</w:t>
      </w:r>
    </w:p>
    <w:p w14:paraId="5BA8A482" w14:textId="77777777" w:rsidR="00191DA6" w:rsidRDefault="00191DA6" w:rsidP="00191DA6">
      <w:pPr>
        <w:numPr>
          <w:ilvl w:val="1"/>
          <w:numId w:val="1"/>
        </w:numPr>
      </w:pPr>
      <w:proofErr w:type="spellStart"/>
      <w:r>
        <w:t>addScore</w:t>
      </w:r>
      <w:proofErr w:type="spellEnd"/>
    </w:p>
    <w:p w14:paraId="6FBBEBAF" w14:textId="77777777" w:rsidR="00191DA6" w:rsidRDefault="00191DA6" w:rsidP="00191DA6">
      <w:pPr>
        <w:numPr>
          <w:ilvl w:val="2"/>
          <w:numId w:val="1"/>
        </w:numPr>
      </w:pPr>
      <w:r>
        <w:t xml:space="preserve">Use the </w:t>
      </w:r>
      <w:proofErr w:type="spellStart"/>
      <w:r>
        <w:t>toString</w:t>
      </w:r>
      <w:proofErr w:type="spellEnd"/>
      <w:r>
        <w:t xml:space="preserve"> method to compare the contents of what is in the scores array vs. what is expected to be in the scores array</w:t>
      </w:r>
    </w:p>
    <w:p w14:paraId="174D9E53" w14:textId="77777777" w:rsidR="00191DA6" w:rsidRDefault="00191DA6" w:rsidP="00191DA6">
      <w:pPr>
        <w:ind w:left="2520"/>
      </w:pPr>
      <w:proofErr w:type="spellStart"/>
      <w:proofErr w:type="gramStart"/>
      <w:r>
        <w:t>assertTrue</w:t>
      </w:r>
      <w:proofErr w:type="spellEnd"/>
      <w:r>
        <w:t>( . . .</w:t>
      </w:r>
      <w:proofErr w:type="gramEnd"/>
      <w:r>
        <w:t>)</w:t>
      </w:r>
    </w:p>
    <w:p w14:paraId="17BF9279" w14:textId="77777777" w:rsidR="00191DA6" w:rsidRDefault="006441EE" w:rsidP="00191DA6">
      <w:pPr>
        <w:numPr>
          <w:ilvl w:val="2"/>
          <w:numId w:val="1"/>
        </w:numPr>
      </w:pPr>
      <w:r>
        <w:t xml:space="preserve">Compare the </w:t>
      </w:r>
      <w:proofErr w:type="spellStart"/>
      <w:r>
        <w:t>scoreSize</w:t>
      </w:r>
      <w:proofErr w:type="spellEnd"/>
      <w:r>
        <w:t xml:space="preserve"> to the expected number of scores entered.</w:t>
      </w:r>
    </w:p>
    <w:p w14:paraId="2B62E7E7" w14:textId="77777777" w:rsidR="00191DA6" w:rsidRDefault="006441EE" w:rsidP="006441EE">
      <w:pPr>
        <w:ind w:left="2340" w:firstLine="18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. . .)</w:t>
      </w:r>
    </w:p>
    <w:p w14:paraId="0C674863" w14:textId="77777777" w:rsidR="006441EE" w:rsidRDefault="006441EE" w:rsidP="006441EE">
      <w:pPr>
        <w:numPr>
          <w:ilvl w:val="1"/>
          <w:numId w:val="1"/>
        </w:numPr>
      </w:pPr>
      <w:r>
        <w:t xml:space="preserve"> sum</w:t>
      </w:r>
    </w:p>
    <w:p w14:paraId="7150ABAB" w14:textId="77777777"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gramStart"/>
      <w:r>
        <w:t>sum(</w:t>
      </w:r>
      <w:proofErr w:type="gramEnd"/>
      <w:r>
        <w:t>) to the expected sum of the scores entered.</w:t>
      </w:r>
    </w:p>
    <w:p w14:paraId="3ED6B7AE" w14:textId="77777777" w:rsidR="006441EE" w:rsidRDefault="006441EE" w:rsidP="006441EE">
      <w:pPr>
        <w:numPr>
          <w:ilvl w:val="1"/>
          <w:numId w:val="1"/>
        </w:numPr>
      </w:pPr>
      <w:r>
        <w:t xml:space="preserve"> minimum</w:t>
      </w:r>
    </w:p>
    <w:p w14:paraId="4E517217" w14:textId="77777777"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gramStart"/>
      <w:r>
        <w:t>minimum(</w:t>
      </w:r>
      <w:proofErr w:type="gramEnd"/>
      <w:r>
        <w:t>) to the expected minimum of the scores entered.</w:t>
      </w:r>
    </w:p>
    <w:p w14:paraId="2592BB11" w14:textId="77777777" w:rsidR="006441EE" w:rsidRDefault="006441EE" w:rsidP="006441EE">
      <w:pPr>
        <w:numPr>
          <w:ilvl w:val="1"/>
          <w:numId w:val="1"/>
        </w:numPr>
      </w:pPr>
      <w:r>
        <w:t xml:space="preserve"> </w:t>
      </w:r>
      <w:proofErr w:type="spellStart"/>
      <w:r>
        <w:t>finalScore</w:t>
      </w:r>
      <w:proofErr w:type="spellEnd"/>
    </w:p>
    <w:p w14:paraId="091F456F" w14:textId="77777777"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spellStart"/>
      <w:proofErr w:type="gramStart"/>
      <w:r>
        <w:t>fina</w:t>
      </w:r>
      <w:r w:rsidR="00A27152">
        <w:t>lScore</w:t>
      </w:r>
      <w:proofErr w:type="spellEnd"/>
      <w:r w:rsidR="00A27152">
        <w:t>(</w:t>
      </w:r>
      <w:proofErr w:type="gramEnd"/>
      <w:r w:rsidR="00A27152">
        <w:t xml:space="preserve">) to the expected </w:t>
      </w:r>
      <w:proofErr w:type="spellStart"/>
      <w:r w:rsidR="00A27152">
        <w:t>finalscore</w:t>
      </w:r>
      <w:proofErr w:type="spellEnd"/>
      <w:r>
        <w:t xml:space="preserve"> of the scores entered.</w:t>
      </w:r>
    </w:p>
    <w:p w14:paraId="0FB76707" w14:textId="77777777" w:rsidR="002E60AC" w:rsidRDefault="002E60AC" w:rsidP="002E60AC">
      <w:pPr>
        <w:autoSpaceDE w:val="0"/>
        <w:autoSpaceDN w:val="0"/>
        <w:adjustRightInd w:val="0"/>
        <w:ind w:left="2160"/>
      </w:pPr>
      <w:r w:rsidRPr="002E60AC">
        <w:t xml:space="preserve">The </w:t>
      </w:r>
      <w:proofErr w:type="spellStart"/>
      <w:r w:rsidRPr="002E60AC">
        <w:t>finalScore</w:t>
      </w:r>
      <w:proofErr w:type="spellEnd"/>
      <w:r w:rsidRPr="002E60AC">
        <w:t xml:space="preserve"> is the sum of the scores, with the lowest score dropped if there are at least two scores, or 0 if there are no scores.</w:t>
      </w:r>
    </w:p>
    <w:p w14:paraId="09F837C3" w14:textId="77777777" w:rsidR="00923D28" w:rsidRDefault="00923D28" w:rsidP="00923D28">
      <w:pPr>
        <w:autoSpaceDE w:val="0"/>
        <w:autoSpaceDN w:val="0"/>
        <w:adjustRightInd w:val="0"/>
      </w:pPr>
      <w:r>
        <w:t>Example:</w:t>
      </w:r>
    </w:p>
    <w:p w14:paraId="127FDA82" w14:textId="77777777" w:rsidR="003000D0" w:rsidRDefault="003000D0" w:rsidP="00923D28">
      <w:pPr>
        <w:autoSpaceDE w:val="0"/>
        <w:autoSpaceDN w:val="0"/>
        <w:adjustRightInd w:val="0"/>
      </w:pPr>
    </w:p>
    <w:p w14:paraId="4DEE5636" w14:textId="7E86B0FC" w:rsidR="003000D0" w:rsidRDefault="003000D0" w:rsidP="00923D28">
      <w:pPr>
        <w:autoSpaceDE w:val="0"/>
        <w:autoSpaceDN w:val="0"/>
        <w:adjustRightInd w:val="0"/>
      </w:pPr>
      <w:r>
        <w:t>A</w:t>
      </w:r>
      <w:r w:rsidR="009713C1">
        <w:t>dd</w:t>
      </w:r>
      <w:r>
        <w:t xml:space="preserve"> a private member of </w:t>
      </w:r>
      <w:proofErr w:type="spellStart"/>
      <w:r>
        <w:t>GradeBookTest</w:t>
      </w:r>
      <w:proofErr w:type="spellEnd"/>
      <w:r>
        <w:t>:</w:t>
      </w:r>
    </w:p>
    <w:p w14:paraId="4B6E3D2B" w14:textId="77777777" w:rsidR="003000D0" w:rsidRDefault="003000D0" w:rsidP="00923D28">
      <w:pPr>
        <w:autoSpaceDE w:val="0"/>
        <w:autoSpaceDN w:val="0"/>
        <w:adjustRightInd w:val="0"/>
      </w:pPr>
      <w:r>
        <w:tab/>
      </w:r>
      <w:proofErr w:type="spellStart"/>
      <w:r>
        <w:t>GradeBook</w:t>
      </w:r>
      <w:proofErr w:type="spellEnd"/>
      <w:r>
        <w:t xml:space="preserve"> g1;</w:t>
      </w:r>
    </w:p>
    <w:p w14:paraId="5F2D7582" w14:textId="77777777" w:rsidR="00923D28" w:rsidRDefault="00923D28" w:rsidP="00923D28">
      <w:pPr>
        <w:autoSpaceDE w:val="0"/>
        <w:autoSpaceDN w:val="0"/>
        <w:adjustRightInd w:val="0"/>
      </w:pPr>
    </w:p>
    <w:p w14:paraId="6E01E2BA" w14:textId="77777777" w:rsidR="00B127AC" w:rsidRDefault="00B127AC" w:rsidP="00923D28">
      <w:pPr>
        <w:autoSpaceDE w:val="0"/>
        <w:autoSpaceDN w:val="0"/>
        <w:adjustRightInd w:val="0"/>
      </w:pPr>
      <w:r>
        <w:lastRenderedPageBreak/>
        <w:t>In setup:</w:t>
      </w:r>
    </w:p>
    <w:p w14:paraId="5963E5FE" w14:textId="77777777" w:rsidR="00923D28" w:rsidRDefault="003000D0" w:rsidP="00B127AC">
      <w:pPr>
        <w:autoSpaceDE w:val="0"/>
        <w:autoSpaceDN w:val="0"/>
        <w:adjustRightInd w:val="0"/>
        <w:ind w:left="720"/>
      </w:pPr>
      <w:r>
        <w:t xml:space="preserve">g1 = new </w:t>
      </w:r>
      <w:proofErr w:type="spellStart"/>
      <w:r>
        <w:t>GradeB</w:t>
      </w:r>
      <w:r w:rsidR="00923D28">
        <w:t>ook</w:t>
      </w:r>
      <w:proofErr w:type="spellEnd"/>
      <w:r w:rsidR="00923D28">
        <w:t>(5);</w:t>
      </w:r>
    </w:p>
    <w:p w14:paraId="687B14D1" w14:textId="77777777" w:rsidR="00923D28" w:rsidRDefault="00923D28" w:rsidP="00B127AC">
      <w:pPr>
        <w:autoSpaceDE w:val="0"/>
        <w:autoSpaceDN w:val="0"/>
        <w:adjustRightInd w:val="0"/>
        <w:ind w:left="720"/>
      </w:pPr>
      <w:r>
        <w:t>g</w:t>
      </w:r>
      <w:proofErr w:type="gramStart"/>
      <w:r>
        <w:t>1.addScore</w:t>
      </w:r>
      <w:proofErr w:type="gramEnd"/>
      <w:r>
        <w:t>(50);</w:t>
      </w:r>
    </w:p>
    <w:p w14:paraId="54DA8412" w14:textId="77777777" w:rsidR="00923D28" w:rsidRDefault="00923D28" w:rsidP="00B127AC">
      <w:pPr>
        <w:autoSpaceDE w:val="0"/>
        <w:autoSpaceDN w:val="0"/>
        <w:adjustRightInd w:val="0"/>
        <w:ind w:left="720"/>
      </w:pPr>
      <w:r>
        <w:t>g</w:t>
      </w:r>
      <w:proofErr w:type="gramStart"/>
      <w:r>
        <w:t>1.addScore</w:t>
      </w:r>
      <w:proofErr w:type="gramEnd"/>
      <w:r>
        <w:t>(75);</w:t>
      </w:r>
    </w:p>
    <w:p w14:paraId="5E0980D3" w14:textId="77777777" w:rsidR="00B127AC" w:rsidRDefault="00B127AC" w:rsidP="00B127AC">
      <w:pPr>
        <w:autoSpaceDE w:val="0"/>
        <w:autoSpaceDN w:val="0"/>
        <w:adjustRightInd w:val="0"/>
      </w:pPr>
    </w:p>
    <w:p w14:paraId="2DA01A23" w14:textId="77777777" w:rsidR="00B127AC" w:rsidRDefault="00B127AC" w:rsidP="00B127AC">
      <w:pPr>
        <w:autoSpaceDE w:val="0"/>
        <w:autoSpaceDN w:val="0"/>
        <w:adjustRightInd w:val="0"/>
      </w:pPr>
      <w:r>
        <w:t>In teardown:</w:t>
      </w:r>
    </w:p>
    <w:p w14:paraId="72177160" w14:textId="77777777" w:rsidR="00B127AC" w:rsidRDefault="00B127AC" w:rsidP="00B127AC">
      <w:pPr>
        <w:autoSpaceDE w:val="0"/>
        <w:autoSpaceDN w:val="0"/>
        <w:adjustRightInd w:val="0"/>
      </w:pPr>
      <w:r>
        <w:tab/>
        <w:t>g1 = null;</w:t>
      </w:r>
    </w:p>
    <w:p w14:paraId="086566B7" w14:textId="77777777" w:rsidR="00923D28" w:rsidRDefault="00923D28" w:rsidP="00923D28">
      <w:pPr>
        <w:autoSpaceDE w:val="0"/>
        <w:autoSpaceDN w:val="0"/>
        <w:adjustRightInd w:val="0"/>
      </w:pPr>
    </w:p>
    <w:p w14:paraId="35223141" w14:textId="77777777" w:rsidR="00B127AC" w:rsidRDefault="00B127AC" w:rsidP="00923D28">
      <w:pPr>
        <w:autoSpaceDE w:val="0"/>
        <w:autoSpaceDN w:val="0"/>
        <w:adjustRightInd w:val="0"/>
      </w:pPr>
      <w:r>
        <w:t xml:space="preserve">in </w:t>
      </w:r>
      <w:proofErr w:type="spellStart"/>
      <w:proofErr w:type="gramStart"/>
      <w:r>
        <w:t>testSum</w:t>
      </w:r>
      <w:proofErr w:type="spellEnd"/>
      <w:r>
        <w:t>(</w:t>
      </w:r>
      <w:proofErr w:type="gramEnd"/>
      <w:r>
        <w:t>):</w:t>
      </w:r>
    </w:p>
    <w:p w14:paraId="7BC85BFB" w14:textId="77777777" w:rsidR="00923D28" w:rsidRDefault="00923D28" w:rsidP="00B127AC">
      <w:pPr>
        <w:autoSpaceDE w:val="0"/>
        <w:autoSpaceDN w:val="0"/>
        <w:adjustRightInd w:val="0"/>
        <w:ind w:firstLine="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125, g1.sum(), .0001);</w:t>
      </w:r>
    </w:p>
    <w:p w14:paraId="507DB66D" w14:textId="77777777" w:rsidR="006D0616" w:rsidRDefault="006D0616" w:rsidP="00923D28">
      <w:pPr>
        <w:autoSpaceDE w:val="0"/>
        <w:autoSpaceDN w:val="0"/>
        <w:adjustRightInd w:val="0"/>
      </w:pPr>
    </w:p>
    <w:p w14:paraId="01CC5263" w14:textId="77777777" w:rsidR="00B127AC" w:rsidRDefault="00B127AC" w:rsidP="00B127AC">
      <w:r>
        <w:t xml:space="preserve">in </w:t>
      </w:r>
      <w:proofErr w:type="spellStart"/>
      <w:proofErr w:type="gramStart"/>
      <w:r>
        <w:t>testMinimum</w:t>
      </w:r>
      <w:proofErr w:type="spellEnd"/>
      <w:r>
        <w:t>(</w:t>
      </w:r>
      <w:proofErr w:type="gramEnd"/>
      <w:r>
        <w:t>):</w:t>
      </w:r>
    </w:p>
    <w:p w14:paraId="16814AD4" w14:textId="77777777" w:rsidR="00B127AC" w:rsidRDefault="00CA13F6" w:rsidP="00B127AC">
      <w:r>
        <w:tab/>
      </w:r>
      <w:proofErr w:type="spellStart"/>
      <w:proofErr w:type="gramStart"/>
      <w:r>
        <w:t>assertEquals</w:t>
      </w:r>
      <w:proofErr w:type="spellEnd"/>
      <w:r w:rsidR="00B127AC">
        <w:t>(</w:t>
      </w:r>
      <w:proofErr w:type="gramEnd"/>
      <w:r>
        <w:t xml:space="preserve">50, </w:t>
      </w:r>
      <w:r w:rsidR="00B127AC">
        <w:t>g1.</w:t>
      </w:r>
      <w:r>
        <w:t>minimum(), .001);</w:t>
      </w:r>
    </w:p>
    <w:p w14:paraId="79205698" w14:textId="77777777" w:rsidR="00CA13F6" w:rsidRDefault="00CA13F6" w:rsidP="00B127AC"/>
    <w:p w14:paraId="68A7032C" w14:textId="77777777" w:rsidR="00CA13F6" w:rsidRDefault="00CA13F6" w:rsidP="00B127AC">
      <w:r>
        <w:t xml:space="preserve">in </w:t>
      </w:r>
      <w:proofErr w:type="spellStart"/>
      <w:proofErr w:type="gramStart"/>
      <w:r>
        <w:t>addScoreTest</w:t>
      </w:r>
      <w:proofErr w:type="spellEnd"/>
      <w:r>
        <w:t>(</w:t>
      </w:r>
      <w:proofErr w:type="gramEnd"/>
      <w:r>
        <w:t>);</w:t>
      </w:r>
    </w:p>
    <w:p w14:paraId="6A3195DC" w14:textId="77777777" w:rsidR="00CA13F6" w:rsidRDefault="00CA13F6" w:rsidP="00B127AC">
      <w:r>
        <w:tab/>
      </w:r>
      <w:proofErr w:type="spellStart"/>
      <w:r>
        <w:t>assertTrue</w:t>
      </w:r>
      <w:proofErr w:type="spellEnd"/>
      <w:r>
        <w:t>(g1.toString</w:t>
      </w:r>
      <w:r w:rsidR="007F409D">
        <w:t>()</w:t>
      </w:r>
      <w:r>
        <w:t>.equals(“50</w:t>
      </w:r>
      <w:r w:rsidR="00635F11">
        <w:t>.0</w:t>
      </w:r>
      <w:r>
        <w:t xml:space="preserve"> 75</w:t>
      </w:r>
      <w:r w:rsidR="00635F11">
        <w:t xml:space="preserve">.0 </w:t>
      </w:r>
      <w:r>
        <w:t>”);</w:t>
      </w:r>
    </w:p>
    <w:p w14:paraId="0B4F01D3" w14:textId="77777777" w:rsidR="006441EE" w:rsidRDefault="006441EE" w:rsidP="006441EE">
      <w:pPr>
        <w:ind w:left="2520"/>
      </w:pPr>
    </w:p>
    <w:p w14:paraId="7105BA84" w14:textId="77777777" w:rsidR="00191DA6" w:rsidRDefault="00191DA6" w:rsidP="00191DA6">
      <w:pPr>
        <w:ind w:left="2520"/>
      </w:pPr>
    </w:p>
    <w:sectPr w:rsidR="00191DA6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2090274281">
    <w:abstractNumId w:val="2"/>
  </w:num>
  <w:num w:numId="2" w16cid:durableId="112402046">
    <w:abstractNumId w:val="3"/>
  </w:num>
  <w:num w:numId="3" w16cid:durableId="771121407">
    <w:abstractNumId w:val="0"/>
  </w:num>
  <w:num w:numId="4" w16cid:durableId="954799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A6"/>
    <w:rsid w:val="000360AB"/>
    <w:rsid w:val="0010221A"/>
    <w:rsid w:val="00191DA6"/>
    <w:rsid w:val="002E60AC"/>
    <w:rsid w:val="003000D0"/>
    <w:rsid w:val="00372C90"/>
    <w:rsid w:val="003D50FD"/>
    <w:rsid w:val="00612472"/>
    <w:rsid w:val="00635F11"/>
    <w:rsid w:val="006441EE"/>
    <w:rsid w:val="00697221"/>
    <w:rsid w:val="006D0616"/>
    <w:rsid w:val="007F409D"/>
    <w:rsid w:val="00891E52"/>
    <w:rsid w:val="00923D28"/>
    <w:rsid w:val="009713C1"/>
    <w:rsid w:val="00A27152"/>
    <w:rsid w:val="00B10BFC"/>
    <w:rsid w:val="00B127AC"/>
    <w:rsid w:val="00C578FD"/>
    <w:rsid w:val="00CA13F6"/>
    <w:rsid w:val="00E75E6A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44A51"/>
  <w15:docId w15:val="{2266A0E7-D3BF-45E4-AC88-04AF1D94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04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</Template>
  <TotalTime>1</TotalTime>
  <Pages>2</Pages>
  <Words>337</Words>
  <Characters>1674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Danyal Imran</cp:lastModifiedBy>
  <cp:revision>3</cp:revision>
  <dcterms:created xsi:type="dcterms:W3CDTF">2024-03-16T07:47:00Z</dcterms:created>
  <dcterms:modified xsi:type="dcterms:W3CDTF">2024-03-16T07:47:00Z</dcterms:modified>
</cp:coreProperties>
</file>